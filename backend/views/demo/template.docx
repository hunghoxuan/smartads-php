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B63" w:rsidRDefault="00415B63" w:rsidP="009659C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${title}</w:t>
      </w:r>
      <w:r w:rsidR="00475CD8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 – by ${author}</w:t>
      </w:r>
    </w:p>
    <w:p w:rsidR="00415B63" w:rsidRPr="00312B46" w:rsidRDefault="00415B63" w:rsidP="00415B63">
      <w:pPr>
        <w:rPr>
          <w:bCs/>
        </w:rPr>
      </w:pPr>
      <w:r w:rsidRPr="00415B63">
        <w:rPr>
          <w:bCs/>
        </w:rPr>
        <w:t>${</w:t>
      </w:r>
      <w:r w:rsidR="00312B46">
        <w:rPr>
          <w:bCs/>
        </w:rPr>
        <w:t>content</w:t>
      </w:r>
      <w:r w:rsidRPr="00415B63">
        <w:rPr>
          <w:bCs/>
        </w:rPr>
        <w:t>}</w:t>
      </w:r>
    </w:p>
    <w:sectPr w:rsidR="00415B63" w:rsidRPr="00312B46" w:rsidSect="00D561B7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16113A"/>
    <w:rsid w:val="000E0582"/>
    <w:rsid w:val="0016113A"/>
    <w:rsid w:val="001F68AA"/>
    <w:rsid w:val="00312B46"/>
    <w:rsid w:val="003D0C00"/>
    <w:rsid w:val="003E40C1"/>
    <w:rsid w:val="00415B63"/>
    <w:rsid w:val="00475CD8"/>
    <w:rsid w:val="00640C94"/>
    <w:rsid w:val="009659C9"/>
    <w:rsid w:val="00D5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59C9"/>
    <w:rPr>
      <w:rFonts w:ascii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D561B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965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in\HomesteadApps\solarisedesign\apps\html2pdf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59FA0-EDE7-40DB-9A54-3A3D6511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{title}</dc:title>
  <dc:creator>Robin Metcalfe</dc:creator>
  <cp:lastModifiedBy>Robin Metcalfe</cp:lastModifiedBy>
  <cp:revision>3</cp:revision>
  <dcterms:created xsi:type="dcterms:W3CDTF">2017-12-22T20:53:00Z</dcterms:created>
  <dcterms:modified xsi:type="dcterms:W3CDTF">2017-12-22T20:55:00Z</dcterms:modified>
</cp:coreProperties>
</file>